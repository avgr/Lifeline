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5E4A" w14:textId="77777777" w:rsidR="00821799" w:rsidRDefault="00484BE8">
      <w:r>
        <w:t>Fishing at Shoals, Indiana</w:t>
      </w:r>
    </w:p>
    <w:p w14:paraId="022D10CE" w14:textId="77777777" w:rsidR="00821799" w:rsidRDefault="00821799"/>
    <w:p w14:paraId="15EA7319" w14:textId="77777777" w:rsidR="00CC7F3C" w:rsidRDefault="00070162">
      <w:r>
        <w:t>0:00</w:t>
      </w:r>
      <w:r>
        <w:tab/>
      </w:r>
      <w:r w:rsidR="00821799">
        <w:t>This is down at Shoals, Indiana in Dawson Falls, they call it down there</w:t>
      </w:r>
    </w:p>
    <w:p w14:paraId="5E4E4BC4" w14:textId="77777777" w:rsidR="00821799" w:rsidRDefault="00821799"/>
    <w:p w14:paraId="7CBD8C32" w14:textId="69ED94A3" w:rsidR="00821799" w:rsidRDefault="00070162">
      <w:r>
        <w:t>0</w:t>
      </w:r>
      <w:r w:rsidR="00CA66EA">
        <w:t>:06</w:t>
      </w:r>
      <w:r w:rsidR="00CA66EA">
        <w:tab/>
        <w:t>w</w:t>
      </w:r>
      <w:bookmarkStart w:id="0" w:name="_GoBack"/>
      <w:bookmarkEnd w:id="0"/>
      <w:r w:rsidR="00821799">
        <w:t>e used to go down there and fish all the time.</w:t>
      </w:r>
    </w:p>
    <w:p w14:paraId="0EB84CE2" w14:textId="77777777" w:rsidR="00821799" w:rsidRDefault="00821799"/>
    <w:p w14:paraId="4F6A312C" w14:textId="77777777" w:rsidR="00821799" w:rsidRDefault="00070162">
      <w:r>
        <w:t>0:08</w:t>
      </w:r>
      <w:r>
        <w:tab/>
        <w:t>m</w:t>
      </w:r>
      <w:r w:rsidR="00821799">
        <w:t>an alive, he’d dig a bucket full of worms and away we’d go.</w:t>
      </w:r>
    </w:p>
    <w:p w14:paraId="37ED523B" w14:textId="77777777" w:rsidR="00821799" w:rsidRDefault="00821799"/>
    <w:p w14:paraId="267874D5" w14:textId="77777777" w:rsidR="00821799" w:rsidRDefault="00070162">
      <w:r>
        <w:t xml:space="preserve">0:12 </w:t>
      </w:r>
      <w:r>
        <w:tab/>
        <w:t xml:space="preserve">man, </w:t>
      </w:r>
      <w:r w:rsidR="00821799">
        <w:t>we’d be gone.</w:t>
      </w:r>
    </w:p>
    <w:p w14:paraId="7626C938" w14:textId="77777777" w:rsidR="00821799" w:rsidRDefault="00821799"/>
    <w:p w14:paraId="4902723D" w14:textId="77777777" w:rsidR="00821799" w:rsidRDefault="00070162">
      <w:r>
        <w:t>0:14</w:t>
      </w:r>
      <w:r>
        <w:tab/>
      </w:r>
      <w:r w:rsidR="00821799">
        <w:t>We’d sleep in the back seat of that old convertible</w:t>
      </w:r>
    </w:p>
    <w:p w14:paraId="7DE5629A" w14:textId="77777777" w:rsidR="00821799" w:rsidRDefault="00821799"/>
    <w:p w14:paraId="6404A2FB" w14:textId="77777777" w:rsidR="00821799" w:rsidRDefault="00070162">
      <w:r>
        <w:t>0:17</w:t>
      </w:r>
      <w:r>
        <w:tab/>
        <w:t>We’d</w:t>
      </w:r>
      <w:r w:rsidR="00821799">
        <w:t xml:space="preserve"> stay in </w:t>
      </w:r>
      <w:proofErr w:type="spellStart"/>
      <w:r w:rsidR="00821799">
        <w:t>there</w:t>
      </w:r>
      <w:proofErr w:type="spellEnd"/>
      <w:r w:rsidR="00821799">
        <w:t xml:space="preserve"> two or three days and fish</w:t>
      </w:r>
    </w:p>
    <w:p w14:paraId="20ED6CE6" w14:textId="77777777" w:rsidR="00821799" w:rsidRDefault="00821799"/>
    <w:p w14:paraId="4F7774BE" w14:textId="77777777" w:rsidR="00821799" w:rsidRDefault="00070162">
      <w:r>
        <w:t>0:19</w:t>
      </w:r>
      <w:r>
        <w:tab/>
      </w:r>
      <w:r w:rsidR="00821799">
        <w:t>Boy, I was just as mean as I looked.</w:t>
      </w:r>
    </w:p>
    <w:p w14:paraId="34C677EA" w14:textId="77777777" w:rsidR="00821799" w:rsidRDefault="00821799"/>
    <w:p w14:paraId="3CF30C26" w14:textId="77777777" w:rsidR="00821799" w:rsidRDefault="00821799"/>
    <w:p w14:paraId="5325D3DD" w14:textId="77777777" w:rsidR="00821799" w:rsidRDefault="00821799"/>
    <w:p w14:paraId="6D3D98C1" w14:textId="77777777" w:rsidR="00821799" w:rsidRDefault="00821799"/>
    <w:sectPr w:rsidR="00821799" w:rsidSect="0029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31"/>
    <w:rsid w:val="00070162"/>
    <w:rsid w:val="00295698"/>
    <w:rsid w:val="002B4CEC"/>
    <w:rsid w:val="00484BE8"/>
    <w:rsid w:val="00821799"/>
    <w:rsid w:val="00CA66EA"/>
    <w:rsid w:val="00CC7F3C"/>
    <w:rsid w:val="00F21431"/>
    <w:rsid w:val="00F35AC8"/>
    <w:rsid w:val="00F5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95F0"/>
  <w15:chartTrackingRefBased/>
  <w15:docId w15:val="{8C677609-4BD6-E64C-B56A-CDFF4859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Desktop/Fishing%20Sho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Fishing Shoals.dotx</Template>
  <TotalTime>1</TotalTime>
  <Pages>1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Daniel Evans</cp:lastModifiedBy>
  <cp:revision>2</cp:revision>
  <dcterms:created xsi:type="dcterms:W3CDTF">2018-05-10T12:49:00Z</dcterms:created>
  <dcterms:modified xsi:type="dcterms:W3CDTF">2018-05-10T12:49:00Z</dcterms:modified>
</cp:coreProperties>
</file>